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42C" w14:textId="77777777" w:rsidR="0067004F" w:rsidRDefault="005D0E7F" w:rsidP="00F16302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CASO: </w:t>
      </w:r>
      <w:r w:rsidR="0067004F">
        <w:rPr>
          <w:rFonts w:ascii="Arial" w:hAnsi="Arial"/>
          <w:b/>
          <w:sz w:val="22"/>
        </w:rPr>
        <w:t>FÁBRICA DE TABLETAS PARA PISOS</w:t>
      </w:r>
    </w:p>
    <w:p w14:paraId="640C8D2C" w14:textId="77777777" w:rsidR="005D0E7F" w:rsidRPr="00F16302" w:rsidRDefault="005D0E7F" w:rsidP="00F16302">
      <w:pPr>
        <w:jc w:val="center"/>
        <w:rPr>
          <w:rFonts w:ascii="Arial" w:hAnsi="Arial"/>
          <w:b/>
          <w:sz w:val="22"/>
        </w:rPr>
      </w:pPr>
    </w:p>
    <w:p w14:paraId="5090ABDF" w14:textId="77777777" w:rsidR="0067004F" w:rsidRPr="0067004F" w:rsidRDefault="005D0E7F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a) Proyecto sin apalancamiento</w:t>
      </w:r>
    </w:p>
    <w:p w14:paraId="591E7083" w14:textId="77777777" w:rsidR="0067004F" w:rsidRDefault="0067004F">
      <w:pPr>
        <w:jc w:val="both"/>
        <w:rPr>
          <w:rFonts w:ascii="Arial" w:hAnsi="Arial"/>
          <w:sz w:val="22"/>
        </w:rPr>
      </w:pPr>
    </w:p>
    <w:p w14:paraId="7FCF3E02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Un grupo de inversionistas tiene en mente la instalación y explotación de una fábrica de tabletas para piso. De acuerdo con las proyecciones realizadas, para iniciar el proyecto se ha estimado un periodo de programación, planeación e instalación de un año (año cero). La empresa operará durante cinco años.</w:t>
      </w:r>
    </w:p>
    <w:p w14:paraId="4C8ACC8F" w14:textId="77777777" w:rsidR="0067004F" w:rsidRDefault="0067004F">
      <w:pPr>
        <w:jc w:val="both"/>
        <w:rPr>
          <w:rFonts w:ascii="Arial" w:hAnsi="Arial"/>
          <w:sz w:val="22"/>
        </w:rPr>
      </w:pPr>
    </w:p>
    <w:p w14:paraId="03D67148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Durante el primer año de operación (año 1), la producción alcanzará tan sólo el 50% de la c</w:t>
      </w:r>
      <w:r w:rsidR="00F16302">
        <w:rPr>
          <w:rFonts w:ascii="Arial" w:hAnsi="Arial"/>
          <w:sz w:val="22"/>
        </w:rPr>
        <w:t>apacidad instalada, es decir, 8,</w:t>
      </w:r>
      <w:r>
        <w:rPr>
          <w:rFonts w:ascii="Arial" w:hAnsi="Arial"/>
          <w:sz w:val="22"/>
        </w:rPr>
        <w:t>000 m2 anuales de tabletas. A partir del segundo año de operaciones, la empresa utilizará el 100% de la capaci</w:t>
      </w:r>
      <w:r w:rsidR="00F16302">
        <w:rPr>
          <w:rFonts w:ascii="Arial" w:hAnsi="Arial"/>
          <w:sz w:val="22"/>
        </w:rPr>
        <w:t>dad (años 2 al 5), es decir, 16,</w:t>
      </w:r>
      <w:r>
        <w:rPr>
          <w:rFonts w:ascii="Arial" w:hAnsi="Arial"/>
          <w:sz w:val="22"/>
        </w:rPr>
        <w:t>000 m2 anuales de tabletas.</w:t>
      </w:r>
    </w:p>
    <w:p w14:paraId="54C476C6" w14:textId="77777777" w:rsidR="0067004F" w:rsidRDefault="0067004F">
      <w:pPr>
        <w:jc w:val="both"/>
        <w:rPr>
          <w:rFonts w:ascii="Arial" w:hAnsi="Arial"/>
          <w:sz w:val="22"/>
        </w:rPr>
      </w:pPr>
    </w:p>
    <w:p w14:paraId="100D7CCC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De acuerdo con el estudio de mercado, la demanda del producto superará durante la vida del proyecto, la producción estimada del mismo. Por tal razón, igualamos la producción a las ventas. El precio de venta d</w:t>
      </w:r>
      <w:r w:rsidR="008E0A59">
        <w:rPr>
          <w:rFonts w:ascii="Arial" w:hAnsi="Arial"/>
          <w:sz w:val="22"/>
        </w:rPr>
        <w:t xml:space="preserve">e la tableta actualmente es de S/. </w:t>
      </w:r>
      <w:r>
        <w:rPr>
          <w:rFonts w:ascii="Arial" w:hAnsi="Arial"/>
          <w:sz w:val="22"/>
        </w:rPr>
        <w:t>150 por m2.</w:t>
      </w:r>
    </w:p>
    <w:p w14:paraId="7079630A" w14:textId="77777777" w:rsidR="0067004F" w:rsidRDefault="0067004F">
      <w:pPr>
        <w:jc w:val="both"/>
        <w:rPr>
          <w:rFonts w:ascii="Arial" w:hAnsi="Arial"/>
          <w:sz w:val="22"/>
        </w:rPr>
      </w:pPr>
    </w:p>
    <w:p w14:paraId="7BD97B07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</w:t>
      </w:r>
      <w:r w:rsidR="008E0A59">
        <w:rPr>
          <w:rFonts w:ascii="Arial" w:hAnsi="Arial"/>
          <w:sz w:val="22"/>
        </w:rPr>
        <w:t>s inversiones (en miles de soles</w:t>
      </w:r>
      <w:r>
        <w:rPr>
          <w:rFonts w:ascii="Arial" w:hAnsi="Arial"/>
          <w:sz w:val="22"/>
        </w:rPr>
        <w:t>) requeridas en este momento para la instalación de la planta comprenden los siguientes elementos</w:t>
      </w:r>
      <w:r w:rsidR="00501EAB">
        <w:rPr>
          <w:rFonts w:ascii="Arial" w:hAnsi="Arial"/>
          <w:sz w:val="22"/>
        </w:rPr>
        <w:t xml:space="preserve"> en miles</w:t>
      </w:r>
      <w:r>
        <w:rPr>
          <w:rFonts w:ascii="Arial" w:hAnsi="Arial"/>
          <w:sz w:val="22"/>
        </w:rPr>
        <w:t>:</w:t>
      </w:r>
    </w:p>
    <w:p w14:paraId="6151BA3F" w14:textId="77777777" w:rsidR="0067004F" w:rsidRDefault="0067004F">
      <w:pPr>
        <w:jc w:val="both"/>
        <w:rPr>
          <w:rFonts w:ascii="Arial" w:hAnsi="Arial"/>
          <w:sz w:val="22"/>
        </w:rPr>
      </w:pPr>
    </w:p>
    <w:p w14:paraId="1762E2B9" w14:textId="77777777" w:rsidR="0067004F" w:rsidRPr="005D0E7F" w:rsidRDefault="0067004F">
      <w:pPr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Pr="005D0E7F">
        <w:rPr>
          <w:rFonts w:ascii="Arial" w:hAnsi="Arial"/>
          <w:b/>
          <w:sz w:val="22"/>
          <w:u w:val="single"/>
        </w:rPr>
        <w:t>Año 0</w:t>
      </w:r>
      <w:r w:rsidRPr="005D0E7F">
        <w:rPr>
          <w:rFonts w:ascii="Arial" w:hAnsi="Arial"/>
          <w:b/>
          <w:sz w:val="22"/>
          <w:u w:val="single"/>
        </w:rPr>
        <w:tab/>
      </w:r>
      <w:r>
        <w:rPr>
          <w:rFonts w:ascii="Arial" w:hAnsi="Arial"/>
          <w:b/>
          <w:sz w:val="22"/>
        </w:rPr>
        <w:tab/>
      </w:r>
      <w:r w:rsidRPr="005D0E7F">
        <w:rPr>
          <w:rFonts w:ascii="Arial" w:hAnsi="Arial"/>
          <w:b/>
          <w:sz w:val="22"/>
          <w:u w:val="single"/>
        </w:rPr>
        <w:t>Año 1</w:t>
      </w:r>
    </w:p>
    <w:p w14:paraId="47A092E5" w14:textId="77777777" w:rsidR="0067004F" w:rsidRDefault="0067004F">
      <w:pPr>
        <w:jc w:val="both"/>
        <w:rPr>
          <w:rFonts w:ascii="Arial" w:hAnsi="Arial"/>
          <w:sz w:val="22"/>
        </w:rPr>
      </w:pPr>
    </w:p>
    <w:p w14:paraId="7630442A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Estudios previos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300</w:t>
      </w:r>
    </w:p>
    <w:p w14:paraId="34B3EB75" w14:textId="77777777" w:rsidR="0067004F" w:rsidRDefault="0067004F">
      <w:pPr>
        <w:jc w:val="both"/>
        <w:rPr>
          <w:rFonts w:ascii="Arial" w:hAnsi="Arial"/>
          <w:sz w:val="22"/>
        </w:rPr>
      </w:pPr>
    </w:p>
    <w:p w14:paraId="755CA611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Adquisición de terrenos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700</w:t>
      </w:r>
    </w:p>
    <w:p w14:paraId="7E5BCDB6" w14:textId="77777777" w:rsidR="0067004F" w:rsidRDefault="0067004F">
      <w:pPr>
        <w:jc w:val="both"/>
        <w:rPr>
          <w:rFonts w:ascii="Arial" w:hAnsi="Arial"/>
          <w:sz w:val="22"/>
        </w:rPr>
      </w:pPr>
    </w:p>
    <w:p w14:paraId="22EFC2EB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Construcción de edificios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1700</w:t>
      </w:r>
    </w:p>
    <w:p w14:paraId="63157854" w14:textId="77777777" w:rsidR="0067004F" w:rsidRDefault="0067004F">
      <w:pPr>
        <w:jc w:val="both"/>
        <w:rPr>
          <w:rFonts w:ascii="Arial" w:hAnsi="Arial"/>
          <w:sz w:val="22"/>
        </w:rPr>
      </w:pPr>
    </w:p>
    <w:p w14:paraId="49B608E1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Adquisición de equipos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3000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1000</w:t>
      </w:r>
    </w:p>
    <w:p w14:paraId="677F7BD3" w14:textId="77777777" w:rsidR="0067004F" w:rsidRDefault="0067004F">
      <w:pPr>
        <w:jc w:val="both"/>
        <w:rPr>
          <w:rFonts w:ascii="Arial" w:hAnsi="Arial"/>
          <w:sz w:val="22"/>
        </w:rPr>
      </w:pPr>
    </w:p>
    <w:p w14:paraId="20BE308F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El grupo de inversionistas ha estimado que requerirá un monto total por concepto</w:t>
      </w:r>
      <w:r w:rsidR="008E0A59">
        <w:rPr>
          <w:rFonts w:ascii="Arial" w:hAnsi="Arial"/>
          <w:sz w:val="22"/>
        </w:rPr>
        <w:t xml:space="preserve"> de capital de trabajo igual a S/. </w:t>
      </w:r>
      <w:r w:rsidR="00F16302">
        <w:rPr>
          <w:rFonts w:ascii="Arial" w:hAnsi="Arial"/>
          <w:sz w:val="22"/>
        </w:rPr>
        <w:t>300,</w:t>
      </w:r>
      <w:r>
        <w:rPr>
          <w:rFonts w:ascii="Arial" w:hAnsi="Arial"/>
          <w:sz w:val="22"/>
        </w:rPr>
        <w:t>000 en el año cero. A partir del</w:t>
      </w:r>
      <w:r w:rsidR="008E0A59">
        <w:rPr>
          <w:rFonts w:ascii="Arial" w:hAnsi="Arial"/>
          <w:sz w:val="22"/>
        </w:rPr>
        <w:t xml:space="preserve"> año 1, este monto ascenderá a S/. </w:t>
      </w:r>
      <w:r w:rsidR="00F16302">
        <w:rPr>
          <w:rFonts w:ascii="Arial" w:hAnsi="Arial"/>
          <w:sz w:val="22"/>
        </w:rPr>
        <w:t>600,</w:t>
      </w:r>
      <w:r>
        <w:rPr>
          <w:rFonts w:ascii="Arial" w:hAnsi="Arial"/>
          <w:sz w:val="22"/>
        </w:rPr>
        <w:t>000 anuales.</w:t>
      </w:r>
    </w:p>
    <w:p w14:paraId="3B59AECC" w14:textId="77777777" w:rsidR="0067004F" w:rsidRDefault="0067004F">
      <w:pPr>
        <w:jc w:val="both"/>
        <w:rPr>
          <w:rFonts w:ascii="Arial" w:hAnsi="Arial"/>
          <w:sz w:val="22"/>
        </w:rPr>
      </w:pPr>
    </w:p>
    <w:p w14:paraId="7A93A192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Los costos de operación, administración </w:t>
      </w:r>
      <w:r w:rsidR="008E0A59">
        <w:rPr>
          <w:rFonts w:ascii="Arial" w:hAnsi="Arial"/>
          <w:sz w:val="22"/>
        </w:rPr>
        <w:t xml:space="preserve">y ventas </w:t>
      </w:r>
      <w:r w:rsidR="005D0E7F">
        <w:rPr>
          <w:rFonts w:ascii="Arial" w:hAnsi="Arial"/>
          <w:sz w:val="22"/>
        </w:rPr>
        <w:t>anuales</w:t>
      </w:r>
      <w:r w:rsidR="008E0A59">
        <w:rPr>
          <w:rFonts w:ascii="Arial" w:hAnsi="Arial"/>
          <w:sz w:val="22"/>
        </w:rPr>
        <w:t xml:space="preserve"> son (en miles de soles</w:t>
      </w:r>
      <w:r>
        <w:rPr>
          <w:rFonts w:ascii="Arial" w:hAnsi="Arial"/>
          <w:sz w:val="22"/>
        </w:rPr>
        <w:t>):</w:t>
      </w:r>
    </w:p>
    <w:p w14:paraId="0CAA5999" w14:textId="77777777" w:rsidR="0067004F" w:rsidRDefault="0067004F">
      <w:pPr>
        <w:jc w:val="both"/>
        <w:rPr>
          <w:rFonts w:ascii="Arial" w:hAnsi="Arial"/>
          <w:sz w:val="22"/>
        </w:rPr>
      </w:pPr>
    </w:p>
    <w:p w14:paraId="7E3C0A49" w14:textId="77777777" w:rsidR="0067004F" w:rsidRDefault="0067004F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Pr="005D0E7F">
        <w:rPr>
          <w:rFonts w:ascii="Arial" w:hAnsi="Arial"/>
          <w:b/>
          <w:sz w:val="22"/>
          <w:u w:val="single"/>
        </w:rPr>
        <w:t>Año 1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5D0E7F">
        <w:rPr>
          <w:rFonts w:ascii="Arial" w:hAnsi="Arial"/>
          <w:b/>
          <w:sz w:val="22"/>
          <w:u w:val="single"/>
        </w:rPr>
        <w:t>Año 2-5</w:t>
      </w:r>
    </w:p>
    <w:p w14:paraId="60638C34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Mano de obra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75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150</w:t>
      </w:r>
    </w:p>
    <w:p w14:paraId="66068021" w14:textId="77777777" w:rsidR="0067004F" w:rsidRDefault="0067004F">
      <w:pPr>
        <w:jc w:val="both"/>
        <w:rPr>
          <w:rFonts w:ascii="Arial" w:hAnsi="Arial"/>
          <w:sz w:val="22"/>
        </w:rPr>
      </w:pPr>
    </w:p>
    <w:p w14:paraId="226E58A4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Materia prima y combustible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90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180</w:t>
      </w:r>
    </w:p>
    <w:p w14:paraId="7E4B5F92" w14:textId="77777777" w:rsidR="0067004F" w:rsidRDefault="0067004F">
      <w:pPr>
        <w:jc w:val="both"/>
        <w:rPr>
          <w:rFonts w:ascii="Arial" w:hAnsi="Arial"/>
          <w:sz w:val="22"/>
        </w:rPr>
      </w:pPr>
    </w:p>
    <w:p w14:paraId="2C9E55A2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Mantenimiento y repuestos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15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30</w:t>
      </w:r>
    </w:p>
    <w:p w14:paraId="5147E96A" w14:textId="77777777" w:rsidR="0067004F" w:rsidRDefault="0067004F">
      <w:pPr>
        <w:jc w:val="both"/>
        <w:rPr>
          <w:rFonts w:ascii="Arial" w:hAnsi="Arial"/>
          <w:sz w:val="22"/>
        </w:rPr>
      </w:pPr>
    </w:p>
    <w:p w14:paraId="4ED25EE0" w14:textId="77777777" w:rsidR="0067004F" w:rsidRDefault="00F1630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Gastos </w:t>
      </w:r>
      <w:r w:rsidR="003F499C">
        <w:rPr>
          <w:rFonts w:ascii="Arial" w:hAnsi="Arial"/>
          <w:sz w:val="22"/>
        </w:rPr>
        <w:t>in</w:t>
      </w:r>
      <w:r>
        <w:rPr>
          <w:rFonts w:ascii="Arial" w:hAnsi="Arial"/>
          <w:sz w:val="22"/>
        </w:rPr>
        <w:t>directos de Fabricación</w:t>
      </w:r>
      <w:r w:rsidR="0067004F">
        <w:rPr>
          <w:rFonts w:ascii="Arial" w:hAnsi="Arial"/>
          <w:sz w:val="22"/>
        </w:rPr>
        <w:tab/>
        <w:t xml:space="preserve">15 </w:t>
      </w:r>
      <w:r w:rsidR="0067004F">
        <w:rPr>
          <w:rFonts w:ascii="Arial" w:hAnsi="Arial"/>
          <w:sz w:val="22"/>
        </w:rPr>
        <w:tab/>
      </w:r>
      <w:r w:rsidR="0067004F">
        <w:rPr>
          <w:rFonts w:ascii="Arial" w:hAnsi="Arial"/>
          <w:sz w:val="22"/>
        </w:rPr>
        <w:tab/>
        <w:t>30</w:t>
      </w:r>
    </w:p>
    <w:p w14:paraId="778E8945" w14:textId="77777777" w:rsidR="0067004F" w:rsidRDefault="0067004F">
      <w:pPr>
        <w:jc w:val="both"/>
        <w:rPr>
          <w:rFonts w:ascii="Arial" w:hAnsi="Arial"/>
          <w:sz w:val="22"/>
        </w:rPr>
      </w:pPr>
    </w:p>
    <w:p w14:paraId="32350A5D" w14:textId="77777777" w:rsidR="0067004F" w:rsidRDefault="00F1630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Gastos</w:t>
      </w:r>
      <w:r w:rsidR="0067004F">
        <w:rPr>
          <w:rFonts w:ascii="Arial" w:hAnsi="Arial"/>
          <w:sz w:val="22"/>
        </w:rPr>
        <w:t xml:space="preserve"> de administración</w:t>
      </w:r>
      <w:r w:rsidR="0067004F">
        <w:rPr>
          <w:rFonts w:ascii="Arial" w:hAnsi="Arial"/>
          <w:sz w:val="22"/>
        </w:rPr>
        <w:tab/>
      </w:r>
      <w:r w:rsidR="0067004F">
        <w:rPr>
          <w:rFonts w:ascii="Arial" w:hAnsi="Arial"/>
          <w:sz w:val="22"/>
        </w:rPr>
        <w:tab/>
        <w:t>75</w:t>
      </w:r>
      <w:r w:rsidR="0067004F">
        <w:rPr>
          <w:rFonts w:ascii="Arial" w:hAnsi="Arial"/>
          <w:sz w:val="22"/>
        </w:rPr>
        <w:tab/>
      </w:r>
      <w:r w:rsidR="0067004F">
        <w:rPr>
          <w:rFonts w:ascii="Arial" w:hAnsi="Arial"/>
          <w:sz w:val="22"/>
        </w:rPr>
        <w:tab/>
        <w:t>150</w:t>
      </w:r>
    </w:p>
    <w:p w14:paraId="37DB53A6" w14:textId="77777777" w:rsidR="0067004F" w:rsidRDefault="0067004F">
      <w:pPr>
        <w:jc w:val="both"/>
        <w:rPr>
          <w:rFonts w:ascii="Arial" w:hAnsi="Arial"/>
          <w:sz w:val="22"/>
        </w:rPr>
      </w:pPr>
    </w:p>
    <w:p w14:paraId="7424D42E" w14:textId="77777777" w:rsidR="0067004F" w:rsidRDefault="00F1630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Gastos de</w:t>
      </w:r>
      <w:r w:rsidR="0067004F">
        <w:rPr>
          <w:rFonts w:ascii="Arial" w:hAnsi="Arial"/>
          <w:sz w:val="22"/>
        </w:rPr>
        <w:t xml:space="preserve"> ventas</w:t>
      </w:r>
      <w:r w:rsidR="0067004F">
        <w:rPr>
          <w:rFonts w:ascii="Arial" w:hAnsi="Arial"/>
          <w:sz w:val="22"/>
        </w:rPr>
        <w:tab/>
      </w:r>
      <w:r w:rsidR="0067004F">
        <w:rPr>
          <w:rFonts w:ascii="Arial" w:hAnsi="Arial"/>
          <w:sz w:val="22"/>
        </w:rPr>
        <w:tab/>
      </w:r>
      <w:r w:rsidR="0067004F">
        <w:rPr>
          <w:rFonts w:ascii="Arial" w:hAnsi="Arial"/>
          <w:sz w:val="22"/>
        </w:rPr>
        <w:tab/>
        <w:t>30</w:t>
      </w:r>
      <w:r w:rsidR="0067004F">
        <w:rPr>
          <w:rFonts w:ascii="Arial" w:hAnsi="Arial"/>
          <w:sz w:val="22"/>
        </w:rPr>
        <w:tab/>
      </w:r>
      <w:r w:rsidR="0067004F">
        <w:rPr>
          <w:rFonts w:ascii="Arial" w:hAnsi="Arial"/>
          <w:sz w:val="22"/>
        </w:rPr>
        <w:tab/>
        <w:t>60</w:t>
      </w:r>
    </w:p>
    <w:p w14:paraId="43ECD07D" w14:textId="77777777" w:rsidR="0067004F" w:rsidRDefault="0067004F">
      <w:pPr>
        <w:jc w:val="both"/>
        <w:rPr>
          <w:rFonts w:ascii="Arial" w:hAnsi="Arial"/>
          <w:sz w:val="22"/>
        </w:rPr>
      </w:pPr>
    </w:p>
    <w:p w14:paraId="6F0714EA" w14:textId="77777777" w:rsidR="0067004F" w:rsidRDefault="0067004F">
      <w:pPr>
        <w:jc w:val="both"/>
        <w:rPr>
          <w:rFonts w:ascii="Arial" w:hAnsi="Arial"/>
          <w:sz w:val="22"/>
        </w:rPr>
      </w:pPr>
    </w:p>
    <w:p w14:paraId="7DBA361D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Se ha estimado, igualmente, que el precio de venta </w:t>
      </w:r>
      <w:r w:rsidR="008E0A59">
        <w:rPr>
          <w:rFonts w:ascii="Arial" w:hAnsi="Arial"/>
          <w:sz w:val="22"/>
        </w:rPr>
        <w:t>de</w:t>
      </w:r>
      <w:r w:rsidR="00F16302">
        <w:rPr>
          <w:rFonts w:ascii="Arial" w:hAnsi="Arial"/>
          <w:sz w:val="22"/>
        </w:rPr>
        <w:t xml:space="preserve"> </w:t>
      </w:r>
      <w:r w:rsidR="008E0A59">
        <w:rPr>
          <w:rFonts w:ascii="Arial" w:hAnsi="Arial"/>
          <w:sz w:val="22"/>
        </w:rPr>
        <w:t>l</w:t>
      </w:r>
      <w:r w:rsidR="00F16302">
        <w:rPr>
          <w:rFonts w:ascii="Arial" w:hAnsi="Arial"/>
          <w:sz w:val="22"/>
        </w:rPr>
        <w:t>os</w:t>
      </w:r>
      <w:r w:rsidR="008E0A59">
        <w:rPr>
          <w:rFonts w:ascii="Arial" w:hAnsi="Arial"/>
          <w:sz w:val="22"/>
        </w:rPr>
        <w:t xml:space="preserve"> equipo</w:t>
      </w:r>
      <w:r w:rsidR="00F16302">
        <w:rPr>
          <w:rFonts w:ascii="Arial" w:hAnsi="Arial"/>
          <w:sz w:val="22"/>
        </w:rPr>
        <w:t>s</w:t>
      </w:r>
      <w:r w:rsidR="008E0A59">
        <w:rPr>
          <w:rFonts w:ascii="Arial" w:hAnsi="Arial"/>
          <w:sz w:val="22"/>
        </w:rPr>
        <w:t xml:space="preserve"> </w:t>
      </w:r>
      <w:r w:rsidR="00F16302">
        <w:rPr>
          <w:rFonts w:ascii="Arial" w:hAnsi="Arial"/>
          <w:sz w:val="22"/>
        </w:rPr>
        <w:t>al momento de la liquidación del proyecto</w:t>
      </w:r>
      <w:r w:rsidR="008E0A59">
        <w:rPr>
          <w:rFonts w:ascii="Arial" w:hAnsi="Arial"/>
          <w:sz w:val="22"/>
        </w:rPr>
        <w:t xml:space="preserve"> será de S/. </w:t>
      </w:r>
      <w:r w:rsidR="00F16302">
        <w:rPr>
          <w:rFonts w:ascii="Arial" w:hAnsi="Arial"/>
          <w:sz w:val="22"/>
        </w:rPr>
        <w:t>600,</w:t>
      </w:r>
      <w:r>
        <w:rPr>
          <w:rFonts w:ascii="Arial" w:hAnsi="Arial"/>
          <w:sz w:val="22"/>
        </w:rPr>
        <w:t xml:space="preserve">000; las instalaciones se venderán </w:t>
      </w:r>
      <w:r w:rsidR="00F16302">
        <w:rPr>
          <w:rFonts w:ascii="Arial" w:hAnsi="Arial"/>
          <w:sz w:val="22"/>
        </w:rPr>
        <w:t>en el mismo momento</w:t>
      </w:r>
      <w:r w:rsidR="008E0A59">
        <w:rPr>
          <w:rFonts w:ascii="Arial" w:hAnsi="Arial"/>
          <w:sz w:val="22"/>
        </w:rPr>
        <w:t xml:space="preserve"> a un precio de S/. </w:t>
      </w:r>
      <w:r>
        <w:rPr>
          <w:rFonts w:ascii="Arial" w:hAnsi="Arial"/>
          <w:sz w:val="22"/>
        </w:rPr>
        <w:t>2</w:t>
      </w:r>
      <w:r w:rsidR="00F16302">
        <w:rPr>
          <w:rFonts w:ascii="Arial" w:hAnsi="Arial"/>
          <w:sz w:val="22"/>
        </w:rPr>
        <w:t>`500,</w:t>
      </w:r>
      <w:r>
        <w:rPr>
          <w:rFonts w:ascii="Arial" w:hAnsi="Arial"/>
          <w:sz w:val="22"/>
        </w:rPr>
        <w:t>000.</w:t>
      </w:r>
    </w:p>
    <w:p w14:paraId="6BBADFF5" w14:textId="77777777" w:rsidR="0067004F" w:rsidRDefault="0067004F">
      <w:pPr>
        <w:jc w:val="both"/>
        <w:rPr>
          <w:rFonts w:ascii="Arial" w:hAnsi="Arial"/>
          <w:sz w:val="22"/>
        </w:rPr>
      </w:pPr>
    </w:p>
    <w:p w14:paraId="7B2EA9B8" w14:textId="77777777" w:rsidR="0067004F" w:rsidRDefault="0067004F">
      <w:pPr>
        <w:jc w:val="both"/>
        <w:rPr>
          <w:rFonts w:ascii="Arial" w:hAnsi="Arial"/>
          <w:sz w:val="22"/>
        </w:rPr>
      </w:pPr>
    </w:p>
    <w:p w14:paraId="4831F174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tasa de impuesto a la renta y a las ganancias extraordinarias que cobra el gobierno es del 15%. La depreciación permitida</w:t>
      </w:r>
      <w:r w:rsidR="00207F10">
        <w:rPr>
          <w:rFonts w:ascii="Arial" w:hAnsi="Arial"/>
          <w:sz w:val="22"/>
        </w:rPr>
        <w:t xml:space="preserve"> por la legislación tributaria</w:t>
      </w:r>
      <w:r>
        <w:rPr>
          <w:rFonts w:ascii="Arial" w:hAnsi="Arial"/>
          <w:sz w:val="22"/>
        </w:rPr>
        <w:t xml:space="preserve"> nacional es de tipo lineal, empleando una vida de 20 años para los edificios y de 10 años para equipos</w:t>
      </w:r>
    </w:p>
    <w:p w14:paraId="3F08C17D" w14:textId="77777777" w:rsidR="0067004F" w:rsidRDefault="0067004F">
      <w:pPr>
        <w:jc w:val="both"/>
        <w:rPr>
          <w:rFonts w:ascii="Arial" w:hAnsi="Arial"/>
          <w:sz w:val="22"/>
        </w:rPr>
      </w:pPr>
    </w:p>
    <w:p w14:paraId="4DF3A3CA" w14:textId="77777777" w:rsidR="0067004F" w:rsidRDefault="0067004F">
      <w:pPr>
        <w:jc w:val="both"/>
        <w:rPr>
          <w:rFonts w:ascii="Arial" w:hAnsi="Arial"/>
          <w:sz w:val="22"/>
        </w:rPr>
      </w:pPr>
    </w:p>
    <w:p w14:paraId="16DF4BE2" w14:textId="77777777" w:rsidR="0067004F" w:rsidRPr="0067004F" w:rsidRDefault="00207F10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b) Proyecto con apalancamiento</w:t>
      </w:r>
    </w:p>
    <w:p w14:paraId="0F6EEC3B" w14:textId="77777777" w:rsidR="0067004F" w:rsidRDefault="0067004F">
      <w:pPr>
        <w:jc w:val="both"/>
        <w:rPr>
          <w:rFonts w:ascii="Arial" w:hAnsi="Arial"/>
          <w:sz w:val="22"/>
        </w:rPr>
      </w:pPr>
    </w:p>
    <w:p w14:paraId="2D693FB8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Los dueños del proyecto recibirán un pr</w:t>
      </w:r>
      <w:r w:rsidR="008E0A59">
        <w:rPr>
          <w:rFonts w:ascii="Arial" w:hAnsi="Arial"/>
          <w:sz w:val="22"/>
        </w:rPr>
        <w:t xml:space="preserve">éstamo bancario de S/. </w:t>
      </w:r>
      <w:r w:rsidR="00F16302">
        <w:rPr>
          <w:rFonts w:ascii="Arial" w:hAnsi="Arial"/>
          <w:sz w:val="22"/>
        </w:rPr>
        <w:t>3`000,</w:t>
      </w:r>
      <w:r>
        <w:rPr>
          <w:rFonts w:ascii="Arial" w:hAnsi="Arial"/>
          <w:sz w:val="22"/>
        </w:rPr>
        <w:t>000 en el año 0 para financiar los costos iniciales del proyecto.</w:t>
      </w:r>
    </w:p>
    <w:p w14:paraId="39BE36BB" w14:textId="77777777" w:rsidR="0067004F" w:rsidRDefault="0067004F">
      <w:pPr>
        <w:jc w:val="both"/>
        <w:rPr>
          <w:rFonts w:ascii="Arial" w:hAnsi="Arial"/>
          <w:sz w:val="22"/>
        </w:rPr>
      </w:pPr>
    </w:p>
    <w:p w14:paraId="51468950" w14:textId="77777777" w:rsidR="0067004F" w:rsidRDefault="0067004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Se ha estipulado que el préstamo se amortizará desde el primer año de operación del proyecto, en cinco cuotas iguales.</w:t>
      </w:r>
    </w:p>
    <w:p w14:paraId="1A0E92B0" w14:textId="77777777" w:rsidR="00F16302" w:rsidRDefault="0067004F" w:rsidP="00F1630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Adicionalmente, se ha estipulado un</w:t>
      </w:r>
      <w:r w:rsidR="00207F10">
        <w:rPr>
          <w:rFonts w:ascii="Arial" w:hAnsi="Arial"/>
          <w:sz w:val="22"/>
        </w:rPr>
        <w:t>a tasa de</w:t>
      </w:r>
      <w:r>
        <w:rPr>
          <w:rFonts w:ascii="Arial" w:hAnsi="Arial"/>
          <w:sz w:val="22"/>
        </w:rPr>
        <w:t xml:space="preserve"> interés </w:t>
      </w:r>
      <w:r w:rsidR="008E0A59">
        <w:rPr>
          <w:rFonts w:ascii="Arial" w:hAnsi="Arial"/>
          <w:sz w:val="22"/>
        </w:rPr>
        <w:t>efectiva anual del 15%</w:t>
      </w:r>
      <w:r>
        <w:rPr>
          <w:rFonts w:ascii="Arial" w:hAnsi="Arial"/>
          <w:sz w:val="22"/>
        </w:rPr>
        <w:t xml:space="preserve">, sobre saldos. En estas </w:t>
      </w:r>
      <w:r w:rsidR="00F16302">
        <w:rPr>
          <w:rFonts w:ascii="Arial" w:hAnsi="Arial"/>
          <w:sz w:val="22"/>
        </w:rPr>
        <w:t>condiciones:</w:t>
      </w:r>
    </w:p>
    <w:p w14:paraId="3C1E2E7F" w14:textId="77777777" w:rsidR="00F16302" w:rsidRDefault="00F16302" w:rsidP="00F16302">
      <w:pPr>
        <w:jc w:val="both"/>
        <w:rPr>
          <w:rFonts w:ascii="Arial" w:hAnsi="Arial"/>
          <w:sz w:val="22"/>
        </w:rPr>
      </w:pPr>
    </w:p>
    <w:p w14:paraId="6CEA9FB1" w14:textId="77777777" w:rsidR="00F16302" w:rsidRDefault="00207F10" w:rsidP="00F1630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1.- </w:t>
      </w:r>
      <w:r w:rsidR="00F16302">
        <w:rPr>
          <w:rFonts w:ascii="Arial" w:hAnsi="Arial"/>
          <w:sz w:val="22"/>
        </w:rPr>
        <w:t>Elabore los flujos de caja económico y financiero</w:t>
      </w:r>
    </w:p>
    <w:p w14:paraId="7FFD362B" w14:textId="77777777" w:rsidR="00207F10" w:rsidRDefault="00207F10" w:rsidP="00F1630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2.- Cons</w:t>
      </w:r>
      <w:r w:rsidR="00FE4328">
        <w:rPr>
          <w:rFonts w:ascii="Arial" w:hAnsi="Arial"/>
          <w:sz w:val="22"/>
        </w:rPr>
        <w:t>iderando un COK apalancado de 14</w:t>
      </w:r>
      <w:r>
        <w:rPr>
          <w:rFonts w:ascii="Arial" w:hAnsi="Arial"/>
          <w:sz w:val="22"/>
        </w:rPr>
        <w:t>%</w:t>
      </w:r>
      <w:r w:rsidR="003347A4">
        <w:rPr>
          <w:rFonts w:ascii="Arial" w:hAnsi="Arial"/>
          <w:sz w:val="22"/>
        </w:rPr>
        <w:t xml:space="preserve"> real, mediante el método del</w:t>
      </w:r>
      <w:r>
        <w:rPr>
          <w:rFonts w:ascii="Arial" w:hAnsi="Arial"/>
          <w:sz w:val="22"/>
        </w:rPr>
        <w:t xml:space="preserve"> VAN Ajustado, obt</w:t>
      </w:r>
      <w:r w:rsidR="003347A4">
        <w:rPr>
          <w:rFonts w:ascii="Arial" w:hAnsi="Arial"/>
          <w:sz w:val="22"/>
        </w:rPr>
        <w:t>ener la rentabilidad</w:t>
      </w:r>
      <w:r>
        <w:rPr>
          <w:rFonts w:ascii="Arial" w:hAnsi="Arial"/>
          <w:sz w:val="22"/>
        </w:rPr>
        <w:t xml:space="preserve"> financiera del proyecto.</w:t>
      </w:r>
    </w:p>
    <w:p w14:paraId="30140CFA" w14:textId="77777777" w:rsidR="00207F10" w:rsidRDefault="00207F10" w:rsidP="00F16302">
      <w:pPr>
        <w:jc w:val="both"/>
        <w:rPr>
          <w:rFonts w:ascii="Arial" w:hAnsi="Arial"/>
          <w:sz w:val="22"/>
        </w:rPr>
      </w:pPr>
    </w:p>
    <w:p w14:paraId="0C42A851" w14:textId="77777777" w:rsidR="0067004F" w:rsidRDefault="0067004F">
      <w:pPr>
        <w:jc w:val="both"/>
        <w:rPr>
          <w:rFonts w:ascii="Arial" w:hAnsi="Arial"/>
          <w:sz w:val="22"/>
        </w:rPr>
      </w:pPr>
    </w:p>
    <w:sectPr w:rsidR="0067004F">
      <w:pgSz w:w="12242" w:h="15842" w:code="1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F"/>
    <w:rsid w:val="00207F10"/>
    <w:rsid w:val="003347A4"/>
    <w:rsid w:val="003F499C"/>
    <w:rsid w:val="00501EAB"/>
    <w:rsid w:val="005D0E7F"/>
    <w:rsid w:val="0067004F"/>
    <w:rsid w:val="00750DA7"/>
    <w:rsid w:val="007618A8"/>
    <w:rsid w:val="008B1865"/>
    <w:rsid w:val="008E0A59"/>
    <w:rsid w:val="00E12D05"/>
    <w:rsid w:val="00E464A1"/>
    <w:rsid w:val="00F16302"/>
    <w:rsid w:val="00F27366"/>
    <w:rsid w:val="00F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C9E4E8"/>
  <w15:chartTrackingRefBased/>
  <w15:docId w15:val="{828913C9-4E90-46F7-93AC-7ACE1F85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MX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FLUJO-CAJA\ejer-flujofon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ejer-flujofondos.dot</Template>
  <TotalTime>0</TotalTime>
  <Pages>2</Pages>
  <Words>459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4. Fábrica de tabletas para pisos</vt:lpstr>
    </vt:vector>
  </TitlesOfParts>
  <Company>UNIVERSIDAD DE LOS ANDES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Fábrica de tabletas para pisos</dc:title>
  <dc:subject/>
  <dc:creator>AYACUCHO</dc:creator>
  <cp:keywords/>
  <cp:lastModifiedBy>EDISON ACHALMA</cp:lastModifiedBy>
  <cp:revision>2</cp:revision>
  <cp:lastPrinted>1999-04-22T22:41:00Z</cp:lastPrinted>
  <dcterms:created xsi:type="dcterms:W3CDTF">2021-08-02T16:43:00Z</dcterms:created>
  <dcterms:modified xsi:type="dcterms:W3CDTF">2021-08-02T16:43:00Z</dcterms:modified>
</cp:coreProperties>
</file>